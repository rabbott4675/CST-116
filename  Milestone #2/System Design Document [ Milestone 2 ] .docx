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B268D" w14:textId="64BCD959" w:rsidR="007F1014" w:rsidRDefault="007F1014" w:rsidP="007F1014">
      <w:pPr>
        <w:pStyle w:val="Figure"/>
      </w:pPr>
    </w:p>
    <w:p w14:paraId="3BEB0E03" w14:textId="77777777" w:rsidR="00EB17D8" w:rsidRDefault="00EB17D8" w:rsidP="00EB17D8"/>
    <w:p w14:paraId="43856B65" w14:textId="77777777" w:rsidR="00EB17D8" w:rsidRDefault="00EB17D8" w:rsidP="00EB17D8"/>
    <w:p w14:paraId="7075E784" w14:textId="77777777" w:rsidR="00EB17D8" w:rsidRDefault="00EB17D8" w:rsidP="00EB17D8"/>
    <w:p w14:paraId="763FAD62" w14:textId="77777777" w:rsidR="00EB17D8" w:rsidRDefault="00EB17D8" w:rsidP="00EB17D8"/>
    <w:p w14:paraId="03EB8151" w14:textId="77777777" w:rsidR="00EB17D8" w:rsidRDefault="00EB17D8" w:rsidP="00EB17D8"/>
    <w:p w14:paraId="7CCCA583" w14:textId="77777777" w:rsidR="00EB17D8" w:rsidRDefault="00EB17D8" w:rsidP="00EB17D8"/>
    <w:p w14:paraId="51F68F6B" w14:textId="77777777" w:rsidR="00EB17D8" w:rsidRDefault="00EB17D8" w:rsidP="00EB17D8"/>
    <w:p w14:paraId="7AE8ED62" w14:textId="77777777" w:rsidR="00EB17D8" w:rsidRPr="00EB17D8" w:rsidRDefault="00EB17D8" w:rsidP="00EB17D8"/>
    <w:p w14:paraId="5222C9F6" w14:textId="5A756552" w:rsidR="007F1014" w:rsidRPr="00A51BF1" w:rsidRDefault="00EB17D8" w:rsidP="007F1014">
      <w:pPr>
        <w:pStyle w:val="CoverProjectName"/>
      </w:pPr>
      <w:r>
        <w:t>Accurate Auto Inventory</w:t>
      </w:r>
    </w:p>
    <w:p w14:paraId="1BAABAEF" w14:textId="39ACFE58" w:rsidR="007F1014" w:rsidRPr="00ED4293" w:rsidRDefault="007F1014" w:rsidP="00BE26BF">
      <w:pPr>
        <w:pStyle w:val="Heading1"/>
        <w:numPr>
          <w:ilvl w:val="0"/>
          <w:numId w:val="18"/>
        </w:numPr>
      </w:pPr>
      <w:r>
        <w:t>System Design Document</w:t>
      </w:r>
    </w:p>
    <w:p w14:paraId="7FD2311F" w14:textId="6570382B" w:rsidR="007F1014" w:rsidRDefault="00CB2F28" w:rsidP="007F1014">
      <w:pPr>
        <w:pStyle w:val="CoverText"/>
      </w:pPr>
      <w:r>
        <w:t>Version 1</w:t>
      </w:r>
    </w:p>
    <w:p w14:paraId="69687BDF" w14:textId="77777777" w:rsidR="00EB17D8" w:rsidRDefault="00EB17D8" w:rsidP="007F1014">
      <w:pPr>
        <w:pStyle w:val="CoverTextDate"/>
      </w:pPr>
    </w:p>
    <w:p w14:paraId="3DB36B59" w14:textId="5A9B2842" w:rsidR="007F1014" w:rsidRDefault="00CB2F28" w:rsidP="007F1014">
      <w:pPr>
        <w:pStyle w:val="CoverTextDate"/>
      </w:pPr>
      <w:r>
        <w:t>12/04</w:t>
      </w:r>
      <w:bookmarkStart w:id="0" w:name="_GoBack"/>
      <w:bookmarkEnd w:id="0"/>
      <w:r w:rsidR="00764701">
        <w:t>/2016</w:t>
      </w:r>
    </w:p>
    <w:p w14:paraId="33EF4BE4" w14:textId="77777777" w:rsidR="008F03D1" w:rsidRPr="000E5004" w:rsidRDefault="008F03D1">
      <w:pPr>
        <w:pStyle w:val="FrontMatterHeader"/>
      </w:pPr>
      <w:bookmarkStart w:id="1" w:name="_Toc278187082"/>
      <w:bookmarkStart w:id="2" w:name="_Toc278189218"/>
      <w:r w:rsidRPr="000E5004">
        <w:lastRenderedPageBreak/>
        <w:t>Table of Contents</w:t>
      </w:r>
      <w:bookmarkEnd w:id="1"/>
      <w:bookmarkEnd w:id="2"/>
    </w:p>
    <w:p w14:paraId="7BCCDE19" w14:textId="008A73EA" w:rsidR="00DD5A09" w:rsidRPr="00DD5A09" w:rsidRDefault="00DD5A09" w:rsidP="00751096">
      <w:pPr>
        <w:pStyle w:val="BodyText"/>
      </w:pPr>
    </w:p>
    <w:p w14:paraId="10D53C68" w14:textId="439D4CDE" w:rsidR="00EB17D8" w:rsidRDefault="00EB17D8" w:rsidP="00EB17D8">
      <w:pPr>
        <w:pStyle w:val="TableofFigures"/>
      </w:pPr>
      <w:bookmarkStart w:id="3" w:name="_Toc497634056"/>
      <w:bookmarkStart w:id="4" w:name="_Toc498235584"/>
      <w:bookmarkStart w:id="5" w:name="_Toc498325024"/>
      <w:bookmarkStart w:id="6" w:name="_Toc499106663"/>
      <w:r>
        <w:t>1. Top Down Design…………………………………………………………………………</w:t>
      </w:r>
      <w:r w:rsidR="00764701">
        <w:t xml:space="preserve">... </w:t>
      </w:r>
      <w:r>
        <w:t>1</w:t>
      </w:r>
    </w:p>
    <w:p w14:paraId="52BD5F83" w14:textId="44020DF3" w:rsidR="00764701" w:rsidRDefault="00764701" w:rsidP="00EB17D8">
      <w:pPr>
        <w:pStyle w:val="TableofFigures"/>
      </w:pPr>
      <w:r>
        <w:t>2. Flow Chart ………..………………………………………………………………………… 2</w:t>
      </w:r>
    </w:p>
    <w:p w14:paraId="2930B596" w14:textId="612FF594" w:rsidR="001700E1" w:rsidRPr="0063664B" w:rsidRDefault="00764701" w:rsidP="0063664B">
      <w:pPr>
        <w:pStyle w:val="TableofFigures"/>
      </w:pPr>
      <w:r>
        <w:t>3. Pseudocode ……...………………………………………………………………………… 3</w:t>
      </w:r>
      <w:r w:rsidR="004A764C">
        <w:fldChar w:fldCharType="begin"/>
      </w:r>
      <w:r w:rsidR="00213D9A">
        <w:instrText xml:space="preserve"> TOC \h \z \t "Caption" \c "Table" </w:instrText>
      </w:r>
      <w:r w:rsidR="004A764C">
        <w:fldChar w:fldCharType="separate"/>
      </w:r>
    </w:p>
    <w:p w14:paraId="09C41C65" w14:textId="77777777" w:rsidR="000025D3" w:rsidRDefault="004A764C" w:rsidP="00DF635D">
      <w:pPr>
        <w:pStyle w:val="ParagraphSpacer6"/>
        <w:rPr>
          <w:noProof/>
        </w:rPr>
      </w:pPr>
      <w:r>
        <w:rPr>
          <w:noProof/>
        </w:rPr>
        <w:fldChar w:fldCharType="end"/>
      </w:r>
    </w:p>
    <w:p w14:paraId="36967CEF" w14:textId="77777777" w:rsidR="00764701" w:rsidRPr="000025D3" w:rsidRDefault="00764701" w:rsidP="00DF635D">
      <w:pPr>
        <w:pStyle w:val="ParagraphSpacer6"/>
      </w:pPr>
    </w:p>
    <w:p w14:paraId="4381FFB2" w14:textId="77777777" w:rsidR="000025D3" w:rsidRPr="000025D3" w:rsidRDefault="000025D3" w:rsidP="00DF635D">
      <w:pPr>
        <w:pStyle w:val="ParagraphSpacer6"/>
        <w:sectPr w:rsidR="000025D3" w:rsidRPr="000025D3" w:rsidSect="008315B9">
          <w:headerReference w:type="default" r:id="rId11"/>
          <w:footerReference w:type="default" r:id="rId12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</w:p>
    <w:p w14:paraId="33EF4C29" w14:textId="539BEF7F" w:rsidR="00721854" w:rsidRDefault="00EB17D8" w:rsidP="00315C8A">
      <w:pPr>
        <w:pStyle w:val="Heading2"/>
      </w:pPr>
      <w:bookmarkStart w:id="7" w:name="_Top_down_design"/>
      <w:bookmarkStart w:id="8" w:name="_Toc497871702"/>
      <w:bookmarkStart w:id="9" w:name="_Toc497872046"/>
      <w:bookmarkStart w:id="10" w:name="_Toc497872814"/>
      <w:bookmarkStart w:id="11" w:name="_Toc497872969"/>
      <w:bookmarkStart w:id="12" w:name="_Toc497873017"/>
      <w:bookmarkEnd w:id="3"/>
      <w:bookmarkEnd w:id="4"/>
      <w:bookmarkEnd w:id="5"/>
      <w:bookmarkEnd w:id="6"/>
      <w:bookmarkEnd w:id="7"/>
      <w:r>
        <w:lastRenderedPageBreak/>
        <w:t>Top down design model</w:t>
      </w:r>
    </w:p>
    <w:p w14:paraId="07154BAE" w14:textId="2EE88719" w:rsidR="005E5C9F" w:rsidRPr="005E5C9F" w:rsidRDefault="005E5C9F" w:rsidP="005E5C9F">
      <w:r>
        <w:rPr>
          <w:noProof/>
        </w:rPr>
        <w:drawing>
          <wp:inline distT="0" distB="0" distL="0" distR="0" wp14:anchorId="76BDC259" wp14:editId="0B67F9D8">
            <wp:extent cx="5943600" cy="7683500"/>
            <wp:effectExtent l="0" t="0" r="0" b="12700"/>
            <wp:docPr id="2" name="Picture 2" descr="../../../../../Downloads/Accurate%20Auto%20Inventory.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Accurate%20Auto%20Inventory.p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4C30" w14:textId="450683D0" w:rsidR="00981085" w:rsidRDefault="00EB17D8" w:rsidP="00315C8A">
      <w:pPr>
        <w:pStyle w:val="Heading2"/>
      </w:pPr>
      <w:r>
        <w:lastRenderedPageBreak/>
        <w:t xml:space="preserve">Flow Chart </w:t>
      </w:r>
    </w:p>
    <w:p w14:paraId="25FBA9E4" w14:textId="77777777" w:rsidR="0063664B" w:rsidRDefault="0063664B" w:rsidP="0063664B"/>
    <w:p w14:paraId="42B155D0" w14:textId="61D079ED" w:rsidR="0063664B" w:rsidRPr="0063664B" w:rsidRDefault="0063664B" w:rsidP="0063664B">
      <w:r>
        <w:rPr>
          <w:noProof/>
        </w:rPr>
        <w:drawing>
          <wp:inline distT="0" distB="0" distL="0" distR="0" wp14:anchorId="34D5261C" wp14:editId="50A840F3">
            <wp:extent cx="5930900" cy="5511800"/>
            <wp:effectExtent l="0" t="0" r="12700" b="0"/>
            <wp:docPr id="3" name="Picture 3" descr="../../../../../Downloads/AccurateAutoInventory_FlowChart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AccurateAutoInventory_FlowChart%20(2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4C4C" w14:textId="224ECA01" w:rsidR="00FE3073" w:rsidRDefault="0063664B" w:rsidP="00315C8A">
      <w:pPr>
        <w:pStyle w:val="Heading2"/>
      </w:pPr>
      <w:r>
        <w:lastRenderedPageBreak/>
        <w:t>Pseudocode</w:t>
      </w:r>
    </w:p>
    <w:p w14:paraId="2933B3A1" w14:textId="20CF47D3" w:rsidR="00EB17D8" w:rsidRDefault="00157F4D" w:rsidP="00157F4D">
      <w:pPr>
        <w:pStyle w:val="Heading3"/>
      </w:pPr>
      <w:r>
        <w:t>Add Car</w:t>
      </w:r>
    </w:p>
    <w:p w14:paraId="2617CCCA" w14:textId="1DEB6C9A" w:rsidR="00157F4D" w:rsidRDefault="00873934" w:rsidP="00873934">
      <w:pPr>
        <w:ind w:left="720"/>
      </w:pPr>
      <w:r>
        <w:t>//Get inventory input from form</w:t>
      </w:r>
    </w:p>
    <w:p w14:paraId="1565524B" w14:textId="6B12B912" w:rsidR="0034760D" w:rsidRDefault="0034760D" w:rsidP="00873934">
      <w:pPr>
        <w:ind w:left="720"/>
      </w:pPr>
      <w:r>
        <w:t>//Receive input from form capture it to var</w:t>
      </w:r>
    </w:p>
    <w:p w14:paraId="4A5433C8" w14:textId="6A325110" w:rsidR="00CB62F0" w:rsidRDefault="00CB62F0" w:rsidP="00CB62F0">
      <w:pPr>
        <w:spacing w:before="0" w:after="0"/>
        <w:ind w:left="720"/>
      </w:pPr>
      <w:r>
        <w:t>inventoryNumber = textbox1</w:t>
      </w:r>
    </w:p>
    <w:p w14:paraId="7A181B73" w14:textId="1F17F503" w:rsidR="00157F4D" w:rsidRDefault="00CB62F0" w:rsidP="00157F4D">
      <w:pPr>
        <w:spacing w:before="0" w:after="0"/>
        <w:ind w:left="720"/>
      </w:pPr>
      <w:r>
        <w:t>make = textbox2</w:t>
      </w:r>
    </w:p>
    <w:p w14:paraId="09E20237" w14:textId="3D872CAC" w:rsidR="00157F4D" w:rsidRDefault="00CB62F0" w:rsidP="00157F4D">
      <w:pPr>
        <w:spacing w:before="0" w:after="0"/>
        <w:ind w:left="720"/>
      </w:pPr>
      <w:r>
        <w:t>model = textbox3</w:t>
      </w:r>
    </w:p>
    <w:p w14:paraId="3E7BC023" w14:textId="63E7CF10" w:rsidR="00157F4D" w:rsidRDefault="00CB62F0" w:rsidP="00157F4D">
      <w:pPr>
        <w:spacing w:before="0" w:after="0"/>
        <w:ind w:left="720"/>
      </w:pPr>
      <w:r>
        <w:t>price = textbox4</w:t>
      </w:r>
    </w:p>
    <w:p w14:paraId="1D6881F6" w14:textId="77777777" w:rsidR="00834FFE" w:rsidRDefault="00834FFE" w:rsidP="00157F4D">
      <w:pPr>
        <w:spacing w:before="0" w:after="0"/>
        <w:ind w:left="720"/>
      </w:pPr>
    </w:p>
    <w:p w14:paraId="4D4E7A81" w14:textId="528189E7" w:rsidR="00834FFE" w:rsidRDefault="00834FFE" w:rsidP="00157F4D">
      <w:pPr>
        <w:spacing w:before="0" w:after="0"/>
        <w:ind w:left="720"/>
      </w:pPr>
      <w:r>
        <w:t>add(</w:t>
      </w:r>
      <w:r w:rsidR="00732AF0" w:rsidRPr="00732AF0">
        <w:t>inventoryNumber</w:t>
      </w:r>
      <w:r w:rsidR="00732AF0">
        <w:t xml:space="preserve">, </w:t>
      </w:r>
      <w:r>
        <w:t>make, model, price)</w:t>
      </w:r>
    </w:p>
    <w:p w14:paraId="2C86D57C" w14:textId="77777777" w:rsidR="00157F4D" w:rsidRDefault="00157F4D" w:rsidP="00157F4D">
      <w:pPr>
        <w:spacing w:before="0" w:after="0"/>
        <w:ind w:left="720"/>
      </w:pPr>
    </w:p>
    <w:p w14:paraId="4BB8B68F" w14:textId="6660CC62" w:rsidR="00157F4D" w:rsidRDefault="00157F4D" w:rsidP="00157F4D">
      <w:pPr>
        <w:spacing w:before="0" w:after="0"/>
        <w:ind w:left="720"/>
      </w:pPr>
      <w:r>
        <w:t>void add(</w:t>
      </w:r>
      <w:r w:rsidR="00732AF0" w:rsidRPr="00732AF0">
        <w:t>inventoryNumber</w:t>
      </w:r>
      <w:r w:rsidR="00732AF0">
        <w:t xml:space="preserve">, </w:t>
      </w:r>
      <w:r>
        <w:t>make, model, price){</w:t>
      </w:r>
    </w:p>
    <w:p w14:paraId="2BCF8E10" w14:textId="4852DFB9" w:rsidR="00157F4D" w:rsidRDefault="00157F4D" w:rsidP="0034760D">
      <w:pPr>
        <w:spacing w:before="0" w:after="0"/>
      </w:pPr>
    </w:p>
    <w:p w14:paraId="2A8DB5C7" w14:textId="2EADF635" w:rsidR="00732AF0" w:rsidRDefault="00732AF0" w:rsidP="0034760D">
      <w:pPr>
        <w:spacing w:before="0" w:after="0"/>
      </w:pPr>
      <w:r>
        <w:tab/>
      </w:r>
      <w:r>
        <w:tab/>
        <w:t xml:space="preserve">this </w:t>
      </w:r>
      <w:r w:rsidRPr="00732AF0">
        <w:t>inventoryNumber</w:t>
      </w:r>
      <w:r>
        <w:t xml:space="preserve"> = </w:t>
      </w:r>
      <w:r w:rsidRPr="00732AF0">
        <w:t>inventoryNumber</w:t>
      </w:r>
    </w:p>
    <w:p w14:paraId="5489BE7F" w14:textId="77777777" w:rsidR="00157F4D" w:rsidRDefault="00157F4D" w:rsidP="00157F4D">
      <w:pPr>
        <w:spacing w:before="0" w:after="0"/>
        <w:ind w:left="720"/>
      </w:pPr>
      <w:r>
        <w:tab/>
        <w:t>this make = make;</w:t>
      </w:r>
    </w:p>
    <w:p w14:paraId="435E014D" w14:textId="77777777" w:rsidR="00157F4D" w:rsidRDefault="00157F4D" w:rsidP="00157F4D">
      <w:pPr>
        <w:spacing w:before="0" w:after="0"/>
        <w:ind w:left="720"/>
      </w:pPr>
      <w:r>
        <w:tab/>
        <w:t>this model = model</w:t>
      </w:r>
    </w:p>
    <w:p w14:paraId="0864C7C9" w14:textId="77777777" w:rsidR="00157F4D" w:rsidRDefault="00157F4D" w:rsidP="00157F4D">
      <w:pPr>
        <w:spacing w:before="0" w:after="0"/>
        <w:ind w:left="720"/>
      </w:pPr>
      <w:r>
        <w:tab/>
        <w:t>this price = price</w:t>
      </w:r>
    </w:p>
    <w:p w14:paraId="1D511136" w14:textId="77777777" w:rsidR="00157F4D" w:rsidRDefault="00157F4D" w:rsidP="00157F4D">
      <w:pPr>
        <w:spacing w:before="0" w:after="0"/>
        <w:ind w:left="720"/>
      </w:pPr>
    </w:p>
    <w:p w14:paraId="14F0A286" w14:textId="25F19B08" w:rsidR="00157F4D" w:rsidRDefault="00157F4D" w:rsidP="00732AF0">
      <w:pPr>
        <w:spacing w:before="0" w:after="0"/>
        <w:ind w:left="720"/>
      </w:pPr>
      <w:r>
        <w:tab/>
        <w:t>//Verify information</w:t>
      </w:r>
    </w:p>
    <w:p w14:paraId="6E97A5D3" w14:textId="353F9189" w:rsidR="00157F4D" w:rsidRDefault="00157F4D" w:rsidP="00157F4D">
      <w:pPr>
        <w:spacing w:before="0" w:after="0"/>
        <w:ind w:left="720"/>
      </w:pPr>
      <w:r>
        <w:tab/>
        <w:t>While (</w:t>
      </w:r>
      <w:r w:rsidR="00CB62F0">
        <w:t>inventoryNumber || make is empty || model is empty ||</w:t>
      </w:r>
      <w:r>
        <w:t xml:space="preserve"> price is empty)</w:t>
      </w:r>
    </w:p>
    <w:p w14:paraId="4AC183DE" w14:textId="77777777" w:rsidR="00157F4D" w:rsidRDefault="00157F4D" w:rsidP="00157F4D">
      <w:pPr>
        <w:spacing w:before="0" w:after="0"/>
        <w:ind w:left="720"/>
      </w:pPr>
      <w:r>
        <w:tab/>
        <w:t>{</w:t>
      </w:r>
    </w:p>
    <w:p w14:paraId="2AF641B8" w14:textId="13BA3A55" w:rsidR="00CB62F0" w:rsidRDefault="00157F4D" w:rsidP="00157F4D">
      <w:pPr>
        <w:spacing w:before="0" w:after="0"/>
        <w:ind w:left="720"/>
      </w:pPr>
      <w:r>
        <w:tab/>
      </w:r>
      <w:r>
        <w:tab/>
      </w:r>
      <w:r w:rsidR="00CB62F0">
        <w:t>if (inventoryNumber is empty)</w:t>
      </w:r>
    </w:p>
    <w:p w14:paraId="67698EEC" w14:textId="77777777" w:rsidR="00CB62F0" w:rsidRDefault="00CB62F0" w:rsidP="00157F4D">
      <w:pPr>
        <w:spacing w:before="0" w:after="0"/>
        <w:ind w:left="720"/>
      </w:pPr>
      <w:r>
        <w:tab/>
      </w:r>
      <w:r>
        <w:tab/>
        <w:t>{</w:t>
      </w:r>
    </w:p>
    <w:p w14:paraId="192F9A8E" w14:textId="6F3235B3" w:rsidR="00CB62F0" w:rsidRDefault="00CB62F0" w:rsidP="00CB62F0">
      <w:pPr>
        <w:spacing w:before="0" w:after="0"/>
        <w:ind w:left="720"/>
      </w:pPr>
      <w:r>
        <w:tab/>
      </w:r>
      <w:r>
        <w:tab/>
      </w:r>
      <w:r>
        <w:tab/>
      </w:r>
      <w:r>
        <w:t>print “</w:t>
      </w:r>
      <w:r>
        <w:t>Inventory Number</w:t>
      </w:r>
      <w:r>
        <w:t xml:space="preserve"> can’t be empty”</w:t>
      </w:r>
    </w:p>
    <w:p w14:paraId="56FA1236" w14:textId="579CD48A" w:rsidR="00CB62F0" w:rsidRDefault="00CB62F0" w:rsidP="00CB62F0">
      <w:pPr>
        <w:spacing w:before="0" w:after="0"/>
        <w:ind w:left="1440" w:firstLine="720"/>
      </w:pPr>
      <w:r>
        <w:t>}</w:t>
      </w:r>
    </w:p>
    <w:p w14:paraId="7CECAAFE" w14:textId="4443F740" w:rsidR="00157F4D" w:rsidRDefault="00CB62F0" w:rsidP="00CB62F0">
      <w:pPr>
        <w:spacing w:before="0" w:after="0"/>
        <w:ind w:left="1440" w:firstLine="720"/>
      </w:pPr>
      <w:r>
        <w:t xml:space="preserve">else </w:t>
      </w:r>
      <w:r w:rsidR="00157F4D">
        <w:t>if (make is empty)</w:t>
      </w:r>
    </w:p>
    <w:p w14:paraId="1E68E031" w14:textId="77777777" w:rsidR="00157F4D" w:rsidRDefault="00157F4D" w:rsidP="00157F4D">
      <w:pPr>
        <w:spacing w:before="0" w:after="0"/>
        <w:ind w:left="720"/>
      </w:pPr>
      <w:r>
        <w:tab/>
      </w:r>
      <w:r>
        <w:tab/>
        <w:t>{</w:t>
      </w:r>
    </w:p>
    <w:p w14:paraId="386D6C7A" w14:textId="77777777" w:rsidR="00157F4D" w:rsidRDefault="00157F4D" w:rsidP="00157F4D">
      <w:pPr>
        <w:spacing w:before="0" w:after="0"/>
        <w:ind w:left="720"/>
      </w:pPr>
      <w:r>
        <w:tab/>
      </w:r>
      <w:r>
        <w:tab/>
      </w:r>
      <w:r>
        <w:tab/>
        <w:t>print “Make of car can’t be empty”</w:t>
      </w:r>
    </w:p>
    <w:p w14:paraId="58E75265" w14:textId="77777777" w:rsidR="00157F4D" w:rsidRDefault="00157F4D" w:rsidP="00157F4D">
      <w:pPr>
        <w:spacing w:before="0" w:after="0"/>
        <w:ind w:left="720"/>
      </w:pPr>
      <w:r>
        <w:tab/>
      </w:r>
      <w:r>
        <w:tab/>
        <w:t>}</w:t>
      </w:r>
    </w:p>
    <w:p w14:paraId="3D50D0DF" w14:textId="77777777" w:rsidR="00157F4D" w:rsidRDefault="00157F4D" w:rsidP="00157F4D">
      <w:pPr>
        <w:spacing w:before="0" w:after="0"/>
        <w:ind w:left="720"/>
      </w:pPr>
      <w:r>
        <w:tab/>
      </w:r>
      <w:r>
        <w:tab/>
        <w:t>else if (model is empty)</w:t>
      </w:r>
    </w:p>
    <w:p w14:paraId="6069CF3B" w14:textId="77777777" w:rsidR="00157F4D" w:rsidRDefault="00157F4D" w:rsidP="00157F4D">
      <w:pPr>
        <w:spacing w:before="0" w:after="0"/>
        <w:ind w:left="720"/>
      </w:pPr>
      <w:r>
        <w:tab/>
      </w:r>
      <w:r>
        <w:tab/>
        <w:t>{</w:t>
      </w:r>
    </w:p>
    <w:p w14:paraId="563FEA91" w14:textId="77777777" w:rsidR="00157F4D" w:rsidRDefault="00157F4D" w:rsidP="00157F4D">
      <w:pPr>
        <w:spacing w:before="0" w:after="0"/>
        <w:ind w:left="720"/>
      </w:pPr>
      <w:r>
        <w:tab/>
      </w:r>
      <w:r>
        <w:tab/>
      </w:r>
      <w:r>
        <w:tab/>
        <w:t>print “Model of car can’t be empty”</w:t>
      </w:r>
    </w:p>
    <w:p w14:paraId="6D16983C" w14:textId="77777777" w:rsidR="00157F4D" w:rsidRDefault="00157F4D" w:rsidP="00157F4D">
      <w:pPr>
        <w:spacing w:before="0" w:after="0"/>
        <w:ind w:left="720"/>
      </w:pPr>
      <w:r>
        <w:tab/>
      </w:r>
      <w:r>
        <w:tab/>
        <w:t>}</w:t>
      </w:r>
    </w:p>
    <w:p w14:paraId="16DB34A7" w14:textId="77777777" w:rsidR="00157F4D" w:rsidRDefault="00157F4D" w:rsidP="00157F4D">
      <w:pPr>
        <w:spacing w:before="0" w:after="0"/>
        <w:ind w:left="720"/>
      </w:pPr>
      <w:r>
        <w:tab/>
      </w:r>
      <w:r>
        <w:tab/>
        <w:t>else (price is empty)</w:t>
      </w:r>
    </w:p>
    <w:p w14:paraId="727FB212" w14:textId="77777777" w:rsidR="00157F4D" w:rsidRDefault="00157F4D" w:rsidP="00157F4D">
      <w:pPr>
        <w:spacing w:before="0" w:after="0"/>
        <w:ind w:left="720"/>
      </w:pPr>
      <w:r>
        <w:tab/>
      </w:r>
      <w:r>
        <w:tab/>
        <w:t>{</w:t>
      </w:r>
    </w:p>
    <w:p w14:paraId="27DF60B7" w14:textId="77777777" w:rsidR="00157F4D" w:rsidRDefault="00157F4D" w:rsidP="00157F4D">
      <w:pPr>
        <w:spacing w:before="0" w:after="0"/>
        <w:ind w:left="720"/>
      </w:pPr>
      <w:r>
        <w:tab/>
      </w:r>
      <w:r>
        <w:tab/>
      </w:r>
      <w:r>
        <w:tab/>
        <w:t>print “Price of car can’t be empty”</w:t>
      </w:r>
    </w:p>
    <w:p w14:paraId="3F8E0FD7" w14:textId="77777777" w:rsidR="00157F4D" w:rsidRDefault="00157F4D" w:rsidP="00157F4D">
      <w:pPr>
        <w:spacing w:before="0" w:after="0"/>
        <w:ind w:left="720"/>
      </w:pPr>
      <w:r>
        <w:tab/>
      </w:r>
      <w:r>
        <w:tab/>
        <w:t>}</w:t>
      </w:r>
    </w:p>
    <w:p w14:paraId="48029042" w14:textId="77777777" w:rsidR="00157F4D" w:rsidRDefault="00157F4D" w:rsidP="00157F4D">
      <w:pPr>
        <w:spacing w:before="0" w:after="0"/>
        <w:ind w:left="720"/>
      </w:pPr>
      <w:r>
        <w:tab/>
        <w:t>}</w:t>
      </w:r>
    </w:p>
    <w:p w14:paraId="23B71515" w14:textId="77777777" w:rsidR="004D771F" w:rsidRDefault="004D771F" w:rsidP="00157F4D">
      <w:pPr>
        <w:spacing w:before="0" w:after="0"/>
        <w:ind w:left="720"/>
      </w:pPr>
    </w:p>
    <w:p w14:paraId="6250C837" w14:textId="44347855" w:rsidR="004D771F" w:rsidRDefault="004D771F" w:rsidP="00157F4D">
      <w:pPr>
        <w:spacing w:before="0" w:after="0"/>
        <w:ind w:left="720"/>
      </w:pPr>
      <w:r>
        <w:tab/>
        <w:t>//get ride of duplicate inventory numbers</w:t>
      </w:r>
    </w:p>
    <w:p w14:paraId="2AF2EB2A" w14:textId="77777777" w:rsidR="004D771F" w:rsidRDefault="004D771F" w:rsidP="00157F4D">
      <w:pPr>
        <w:spacing w:before="0" w:after="0"/>
        <w:ind w:left="720"/>
      </w:pPr>
    </w:p>
    <w:p w14:paraId="41B08066" w14:textId="48F3CD0C" w:rsidR="004D771F" w:rsidRDefault="004D771F" w:rsidP="00157F4D">
      <w:pPr>
        <w:spacing w:before="0" w:after="0"/>
        <w:ind w:left="720"/>
      </w:pPr>
      <w:r>
        <w:tab/>
        <w:t xml:space="preserve">for (I = 0, </w:t>
      </w:r>
      <w:r w:rsidR="002C34AF">
        <w:t xml:space="preserve">i &gt; </w:t>
      </w:r>
      <w:r w:rsidR="002C34AF">
        <w:t>inventoryArray</w:t>
      </w:r>
      <w:r w:rsidR="002C34AF">
        <w:t>.count, 1++)</w:t>
      </w:r>
    </w:p>
    <w:p w14:paraId="54D858CF" w14:textId="77777777" w:rsidR="002C34AF" w:rsidRDefault="002C34AF" w:rsidP="002C34AF">
      <w:pPr>
        <w:spacing w:before="0" w:after="0"/>
        <w:ind w:left="720" w:firstLine="720"/>
      </w:pPr>
      <w:r>
        <w:t>{</w:t>
      </w:r>
    </w:p>
    <w:p w14:paraId="7FC1A033" w14:textId="0EA339C1" w:rsidR="002C34AF" w:rsidRDefault="002C34AF" w:rsidP="002C34AF">
      <w:pPr>
        <w:spacing w:before="0" w:after="0"/>
        <w:ind w:left="720" w:firstLine="720"/>
      </w:pPr>
      <w:r>
        <w:tab/>
        <w:t xml:space="preserve">if ( </w:t>
      </w:r>
      <w:r>
        <w:t>inventoryArray</w:t>
      </w:r>
      <w:r>
        <w:t>[ i ] ==  inventoryNumber</w:t>
      </w:r>
    </w:p>
    <w:p w14:paraId="20E9EB47" w14:textId="0AD3F098" w:rsidR="002C34AF" w:rsidRDefault="002C34AF" w:rsidP="002C34AF">
      <w:pPr>
        <w:spacing w:before="0" w:after="0"/>
        <w:ind w:left="720" w:firstLine="720"/>
      </w:pPr>
      <w:r>
        <w:t>}</w:t>
      </w:r>
    </w:p>
    <w:p w14:paraId="2565160F" w14:textId="77777777" w:rsidR="00157F4D" w:rsidRDefault="00157F4D" w:rsidP="00157F4D">
      <w:pPr>
        <w:spacing w:before="0" w:after="0"/>
        <w:ind w:left="720"/>
      </w:pPr>
    </w:p>
    <w:p w14:paraId="320C0E5F" w14:textId="77777777" w:rsidR="00157F4D" w:rsidRDefault="00157F4D" w:rsidP="00157F4D">
      <w:pPr>
        <w:spacing w:before="0" w:after="0"/>
        <w:ind w:left="720"/>
      </w:pPr>
      <w:r>
        <w:tab/>
        <w:t>//Add input to array</w:t>
      </w:r>
    </w:p>
    <w:p w14:paraId="0DC36E3B" w14:textId="77777777" w:rsidR="00834FFE" w:rsidRDefault="00834FFE" w:rsidP="00157F4D">
      <w:pPr>
        <w:spacing w:before="0" w:after="0"/>
        <w:ind w:left="720"/>
      </w:pPr>
    </w:p>
    <w:p w14:paraId="139032F3" w14:textId="14CCBD1F" w:rsidR="00157F4D" w:rsidRDefault="00157F4D" w:rsidP="00157F4D">
      <w:pPr>
        <w:spacing w:before="0" w:after="0"/>
        <w:ind w:left="720"/>
      </w:pPr>
      <w:r>
        <w:tab/>
        <w:t>inventoryArray.add(</w:t>
      </w:r>
      <w:r w:rsidR="008E74A7">
        <w:t>new(</w:t>
      </w:r>
      <w:r>
        <w:t>make, model, price</w:t>
      </w:r>
      <w:r w:rsidR="008E74A7">
        <w:t>)</w:t>
      </w:r>
      <w:r>
        <w:t>)</w:t>
      </w:r>
    </w:p>
    <w:p w14:paraId="1DFF3EFD" w14:textId="77777777" w:rsidR="00157F4D" w:rsidRDefault="00157F4D" w:rsidP="00157F4D">
      <w:pPr>
        <w:spacing w:before="0" w:after="0"/>
        <w:ind w:left="720"/>
      </w:pPr>
    </w:p>
    <w:p w14:paraId="26D00E27" w14:textId="642037EA" w:rsidR="00157F4D" w:rsidRDefault="00157F4D" w:rsidP="00157F4D">
      <w:pPr>
        <w:spacing w:before="0" w:after="0"/>
        <w:ind w:left="720"/>
      </w:pPr>
      <w:r>
        <w:t>}</w:t>
      </w:r>
    </w:p>
    <w:p w14:paraId="03BB5E24" w14:textId="02E794DC" w:rsidR="00157F4D" w:rsidRDefault="00157F4D" w:rsidP="00157F4D">
      <w:pPr>
        <w:pStyle w:val="Heading3"/>
      </w:pPr>
      <w:r>
        <w:t>Remove Car</w:t>
      </w:r>
    </w:p>
    <w:p w14:paraId="02A80CFD" w14:textId="77777777" w:rsidR="0097542D" w:rsidRDefault="0097542D" w:rsidP="0097542D">
      <w:pPr>
        <w:ind w:left="720"/>
      </w:pPr>
      <w:r>
        <w:t>//input from current selected vehicle</w:t>
      </w:r>
    </w:p>
    <w:p w14:paraId="0406E9A8" w14:textId="77777777" w:rsidR="0097542D" w:rsidRDefault="0097542D" w:rsidP="0097542D">
      <w:pPr>
        <w:ind w:left="720"/>
      </w:pPr>
      <w:r>
        <w:t>inventoryNumber = label1</w:t>
      </w:r>
    </w:p>
    <w:p w14:paraId="183E77CD" w14:textId="77777777" w:rsidR="0097542D" w:rsidRDefault="0097542D" w:rsidP="0097542D">
      <w:pPr>
        <w:ind w:left="720"/>
      </w:pPr>
    </w:p>
    <w:p w14:paraId="2F86AC8F" w14:textId="77777777" w:rsidR="0097542D" w:rsidRDefault="0097542D" w:rsidP="0097542D">
      <w:pPr>
        <w:ind w:left="720"/>
      </w:pPr>
      <w:r>
        <w:t>remove( inventoryNumber)</w:t>
      </w:r>
    </w:p>
    <w:p w14:paraId="5C96C446" w14:textId="77777777" w:rsidR="0097542D" w:rsidRDefault="0097542D" w:rsidP="0097542D">
      <w:pPr>
        <w:ind w:left="720"/>
      </w:pPr>
    </w:p>
    <w:p w14:paraId="1EF49D37" w14:textId="77777777" w:rsidR="0097542D" w:rsidRDefault="0097542D" w:rsidP="0097542D">
      <w:pPr>
        <w:ind w:left="720"/>
      </w:pPr>
      <w:r>
        <w:t>void remove(inventoryNumber){</w:t>
      </w:r>
    </w:p>
    <w:p w14:paraId="294018CE" w14:textId="77777777" w:rsidR="0097542D" w:rsidRDefault="0097542D" w:rsidP="0097542D">
      <w:pPr>
        <w:ind w:left="720"/>
      </w:pPr>
    </w:p>
    <w:p w14:paraId="1B0457CD" w14:textId="77777777" w:rsidR="0097542D" w:rsidRDefault="0097542D" w:rsidP="0097542D">
      <w:pPr>
        <w:ind w:left="720"/>
      </w:pPr>
      <w:r>
        <w:tab/>
        <w:t>this.inventoryNumber = inventoryNumber</w:t>
      </w:r>
    </w:p>
    <w:p w14:paraId="10A91975" w14:textId="77777777" w:rsidR="0097542D" w:rsidRDefault="0097542D" w:rsidP="0097542D">
      <w:pPr>
        <w:ind w:left="720"/>
      </w:pPr>
    </w:p>
    <w:p w14:paraId="42426A02" w14:textId="77777777" w:rsidR="0097542D" w:rsidRDefault="0097542D" w:rsidP="0097542D">
      <w:pPr>
        <w:ind w:left="720"/>
      </w:pPr>
      <w:r>
        <w:tab/>
        <w:t>//remove item from array if inventory number is null</w:t>
      </w:r>
    </w:p>
    <w:p w14:paraId="08E993AA" w14:textId="77777777" w:rsidR="0097542D" w:rsidRDefault="0097542D" w:rsidP="0097542D">
      <w:pPr>
        <w:ind w:left="720"/>
      </w:pPr>
      <w:r>
        <w:tab/>
        <w:t>inventoryArray.Findindex.remove(inventoryNumber)</w:t>
      </w:r>
    </w:p>
    <w:p w14:paraId="03D2986F" w14:textId="77777777" w:rsidR="0097542D" w:rsidRDefault="0097542D" w:rsidP="0097542D">
      <w:pPr>
        <w:ind w:left="720"/>
      </w:pPr>
    </w:p>
    <w:p w14:paraId="72BFD3AF" w14:textId="412E8C3A" w:rsidR="00157F4D" w:rsidRDefault="0097542D" w:rsidP="0097542D">
      <w:pPr>
        <w:ind w:left="720"/>
      </w:pPr>
      <w:r>
        <w:t>}</w:t>
      </w:r>
    </w:p>
    <w:p w14:paraId="694EDBA7" w14:textId="77777777" w:rsidR="008E09B3" w:rsidRDefault="008E09B3" w:rsidP="0097542D">
      <w:pPr>
        <w:ind w:left="720"/>
      </w:pPr>
    </w:p>
    <w:p w14:paraId="4DA0CC72" w14:textId="2F346C72" w:rsidR="008E09B3" w:rsidRDefault="008E09B3" w:rsidP="008E09B3">
      <w:pPr>
        <w:pStyle w:val="Heading3"/>
      </w:pPr>
      <w:r>
        <w:t>R</w:t>
      </w:r>
      <w:r>
        <w:t>un inventory, Purge &amp; Quit</w:t>
      </w:r>
    </w:p>
    <w:p w14:paraId="658F82FB" w14:textId="77777777" w:rsidR="008E09B3" w:rsidRDefault="008E09B3" w:rsidP="0097542D">
      <w:pPr>
        <w:ind w:left="720"/>
      </w:pPr>
    </w:p>
    <w:p w14:paraId="22EC8DBF" w14:textId="77777777" w:rsidR="001F110F" w:rsidRDefault="001F110F" w:rsidP="001F110F">
      <w:pPr>
        <w:ind w:left="720"/>
      </w:pPr>
      <w:r>
        <w:t>// additional PseudoCode for Accurate Auto Inventory</w:t>
      </w:r>
    </w:p>
    <w:p w14:paraId="68068D0F" w14:textId="77777777" w:rsidR="001F110F" w:rsidRDefault="001F110F" w:rsidP="001F110F">
      <w:pPr>
        <w:ind w:left="720"/>
      </w:pPr>
    </w:p>
    <w:p w14:paraId="5E5E6CE3" w14:textId="77777777" w:rsidR="001F110F" w:rsidRDefault="001F110F" w:rsidP="001F110F">
      <w:pPr>
        <w:ind w:left="720"/>
      </w:pPr>
      <w:r>
        <w:t>public static void RunReport(){</w:t>
      </w:r>
    </w:p>
    <w:p w14:paraId="678424A4" w14:textId="77777777" w:rsidR="001F110F" w:rsidRDefault="001F110F" w:rsidP="001F110F">
      <w:pPr>
        <w:ind w:left="720"/>
      </w:pPr>
    </w:p>
    <w:p w14:paraId="537EA229" w14:textId="77777777" w:rsidR="001F110F" w:rsidRDefault="001F110F" w:rsidP="001F110F">
      <w:pPr>
        <w:ind w:left="720"/>
      </w:pPr>
      <w:r>
        <w:t>// prompt input from user</w:t>
      </w:r>
    </w:p>
    <w:p w14:paraId="3C1FDF07" w14:textId="77777777" w:rsidR="001F110F" w:rsidRDefault="001F110F" w:rsidP="001F110F">
      <w:pPr>
        <w:ind w:left="1440"/>
      </w:pPr>
      <w:r>
        <w:t>Console.WriteLine("Please enter report you would like to run" 1-Total Inventory, 2-  Manufacturer, 3- Year);</w:t>
      </w:r>
    </w:p>
    <w:p w14:paraId="2DBBEB1B" w14:textId="77777777" w:rsidR="001F110F" w:rsidRDefault="001F110F" w:rsidP="001F110F">
      <w:pPr>
        <w:ind w:left="720"/>
      </w:pPr>
    </w:p>
    <w:p w14:paraId="1D37434D" w14:textId="77777777" w:rsidR="001F110F" w:rsidRDefault="001F110F" w:rsidP="001F110F">
      <w:pPr>
        <w:ind w:left="720"/>
      </w:pPr>
      <w:r>
        <w:tab/>
        <w:t>int report = int.Parse(console.ReadLine());</w:t>
      </w:r>
    </w:p>
    <w:p w14:paraId="6C1DA84D" w14:textId="77777777" w:rsidR="001F110F" w:rsidRDefault="001F110F" w:rsidP="001F110F">
      <w:pPr>
        <w:ind w:left="720"/>
      </w:pPr>
    </w:p>
    <w:p w14:paraId="48CE8F2D" w14:textId="77777777" w:rsidR="001F110F" w:rsidRDefault="001F110F" w:rsidP="001F110F">
      <w:pPr>
        <w:ind w:left="720"/>
      </w:pPr>
      <w:r>
        <w:t>switch (report)</w:t>
      </w:r>
    </w:p>
    <w:p w14:paraId="37579F45" w14:textId="77777777" w:rsidR="001F110F" w:rsidRDefault="001F110F" w:rsidP="001F110F">
      <w:pPr>
        <w:ind w:left="720"/>
      </w:pPr>
      <w:r>
        <w:t>case 1 = Console.WriteLine(array.length.ToString)</w:t>
      </w:r>
    </w:p>
    <w:p w14:paraId="3785DF73" w14:textId="77777777" w:rsidR="001F110F" w:rsidRDefault="001F110F" w:rsidP="001F110F">
      <w:pPr>
        <w:ind w:left="720"/>
      </w:pPr>
    </w:p>
    <w:p w14:paraId="25DA2043" w14:textId="77777777" w:rsidR="001F110F" w:rsidRDefault="001F110F" w:rsidP="001F110F">
      <w:pPr>
        <w:ind w:left="720"/>
      </w:pPr>
      <w:r>
        <w:t>case 2 = Console.WriteLine("Please enter the desired manufacturer");</w:t>
      </w:r>
    </w:p>
    <w:p w14:paraId="3C1469E1" w14:textId="77777777" w:rsidR="001F110F" w:rsidRDefault="001F110F" w:rsidP="001F110F">
      <w:pPr>
        <w:ind w:left="720"/>
      </w:pPr>
    </w:p>
    <w:p w14:paraId="762EB7C6" w14:textId="77777777" w:rsidR="001F110F" w:rsidRDefault="001F110F" w:rsidP="001F110F">
      <w:pPr>
        <w:ind w:left="720"/>
      </w:pPr>
      <w:r>
        <w:tab/>
        <w:t>int manufacturer = Console.Readline;</w:t>
      </w:r>
    </w:p>
    <w:p w14:paraId="794D1B5D" w14:textId="77777777" w:rsidR="001F110F" w:rsidRDefault="001F110F" w:rsidP="001F110F">
      <w:pPr>
        <w:ind w:left="720"/>
      </w:pPr>
      <w:r>
        <w:tab/>
        <w:t xml:space="preserve"> for (i=0; i &lt; array.length; i++)</w:t>
      </w:r>
    </w:p>
    <w:p w14:paraId="1E1FC97B" w14:textId="77777777" w:rsidR="001F110F" w:rsidRDefault="001F110F" w:rsidP="001F110F">
      <w:pPr>
        <w:ind w:left="720"/>
      </w:pPr>
      <w:r>
        <w:tab/>
        <w:t>if (manufacturer == array[i])</w:t>
      </w:r>
    </w:p>
    <w:p w14:paraId="44812F8D" w14:textId="77777777" w:rsidR="001F110F" w:rsidRDefault="001F110F" w:rsidP="001F110F">
      <w:pPr>
        <w:ind w:left="720"/>
      </w:pPr>
      <w:r>
        <w:tab/>
        <w:t xml:space="preserve">{ </w:t>
      </w:r>
    </w:p>
    <w:p w14:paraId="2B0A1315" w14:textId="77777777" w:rsidR="001F110F" w:rsidRDefault="001F110F" w:rsidP="001F110F">
      <w:pPr>
        <w:ind w:left="720"/>
      </w:pPr>
      <w:r>
        <w:tab/>
      </w:r>
      <w:r>
        <w:tab/>
        <w:t>Console.WriteLine(array[i])</w:t>
      </w:r>
    </w:p>
    <w:p w14:paraId="3C8AE4D2" w14:textId="77777777" w:rsidR="001F110F" w:rsidRDefault="001F110F" w:rsidP="001F110F">
      <w:pPr>
        <w:ind w:left="720"/>
      </w:pPr>
    </w:p>
    <w:p w14:paraId="37791E1D" w14:textId="77777777" w:rsidR="001F110F" w:rsidRDefault="001F110F" w:rsidP="001F110F">
      <w:pPr>
        <w:ind w:left="720"/>
      </w:pPr>
      <w:r>
        <w:tab/>
        <w:t>}else</w:t>
      </w:r>
    </w:p>
    <w:p w14:paraId="3C84FF80" w14:textId="77777777" w:rsidR="001F110F" w:rsidRDefault="001F110F" w:rsidP="001F110F">
      <w:pPr>
        <w:ind w:left="720"/>
      </w:pPr>
      <w:r>
        <w:tab/>
      </w:r>
      <w:r>
        <w:tab/>
        <w:t>Console.WriteLine("No vehicles found");</w:t>
      </w:r>
    </w:p>
    <w:p w14:paraId="554A977B" w14:textId="77777777" w:rsidR="001F110F" w:rsidRDefault="001F110F" w:rsidP="001F110F">
      <w:pPr>
        <w:ind w:left="720"/>
      </w:pPr>
    </w:p>
    <w:p w14:paraId="29A23C8D" w14:textId="77777777" w:rsidR="001F110F" w:rsidRDefault="001F110F" w:rsidP="001F110F">
      <w:pPr>
        <w:ind w:left="720"/>
      </w:pPr>
      <w:r>
        <w:t>case 3 = Console.WriteLine("Please enter desired year")</w:t>
      </w:r>
    </w:p>
    <w:p w14:paraId="4FF9B228" w14:textId="77777777" w:rsidR="001F110F" w:rsidRDefault="001F110F" w:rsidP="001F110F">
      <w:pPr>
        <w:ind w:left="720"/>
      </w:pPr>
      <w:r>
        <w:tab/>
        <w:t>int year = Console.Readline;</w:t>
      </w:r>
    </w:p>
    <w:p w14:paraId="39348691" w14:textId="77777777" w:rsidR="001F110F" w:rsidRDefault="001F110F" w:rsidP="001F110F">
      <w:pPr>
        <w:ind w:left="720"/>
      </w:pPr>
      <w:r>
        <w:tab/>
        <w:t xml:space="preserve"> for (j=0; j &lt; array.length; j++)</w:t>
      </w:r>
    </w:p>
    <w:p w14:paraId="2F1B40F1" w14:textId="77777777" w:rsidR="001F110F" w:rsidRDefault="001F110F" w:rsidP="001F110F">
      <w:pPr>
        <w:ind w:left="720"/>
      </w:pPr>
      <w:r>
        <w:tab/>
        <w:t>if (year == array[j])</w:t>
      </w:r>
    </w:p>
    <w:p w14:paraId="43973657" w14:textId="77777777" w:rsidR="001F110F" w:rsidRDefault="001F110F" w:rsidP="001F110F">
      <w:pPr>
        <w:ind w:left="720"/>
      </w:pPr>
      <w:r>
        <w:tab/>
        <w:t>{</w:t>
      </w:r>
    </w:p>
    <w:p w14:paraId="1B0C8AD0" w14:textId="77777777" w:rsidR="001F110F" w:rsidRDefault="001F110F" w:rsidP="001F110F">
      <w:pPr>
        <w:ind w:left="720"/>
      </w:pPr>
      <w:r>
        <w:tab/>
      </w:r>
      <w:r>
        <w:tab/>
        <w:t>Console.WriteLine(array[j]);</w:t>
      </w:r>
    </w:p>
    <w:p w14:paraId="4B3613EB" w14:textId="77777777" w:rsidR="001F110F" w:rsidRDefault="001F110F" w:rsidP="001F110F">
      <w:pPr>
        <w:ind w:left="720"/>
      </w:pPr>
    </w:p>
    <w:p w14:paraId="74A70DB6" w14:textId="77777777" w:rsidR="001F110F" w:rsidRDefault="001F110F" w:rsidP="001F110F">
      <w:pPr>
        <w:ind w:left="720"/>
      </w:pPr>
      <w:r>
        <w:tab/>
        <w:t xml:space="preserve">}else </w:t>
      </w:r>
    </w:p>
    <w:p w14:paraId="47C5FC2C" w14:textId="77777777" w:rsidR="001F110F" w:rsidRDefault="001F110F" w:rsidP="001F110F">
      <w:pPr>
        <w:ind w:left="720"/>
      </w:pPr>
      <w:r>
        <w:tab/>
      </w:r>
      <w:r>
        <w:tab/>
        <w:t>Console.WriteLine("No vehicles found");</w:t>
      </w:r>
    </w:p>
    <w:p w14:paraId="116803F8" w14:textId="77777777" w:rsidR="001F110F" w:rsidRDefault="001F110F" w:rsidP="001F110F">
      <w:pPr>
        <w:ind w:left="720"/>
      </w:pPr>
      <w:r>
        <w:t>}</w:t>
      </w:r>
    </w:p>
    <w:p w14:paraId="5E6D0EB8" w14:textId="77777777" w:rsidR="001F110F" w:rsidRDefault="001F110F" w:rsidP="001F110F">
      <w:pPr>
        <w:ind w:left="720"/>
      </w:pPr>
    </w:p>
    <w:p w14:paraId="18DA8994" w14:textId="77777777" w:rsidR="001F110F" w:rsidRDefault="001F110F" w:rsidP="001F110F">
      <w:pPr>
        <w:ind w:left="720"/>
      </w:pPr>
      <w:r>
        <w:t>public static void Purge(){</w:t>
      </w:r>
    </w:p>
    <w:p w14:paraId="12DCB95A" w14:textId="77777777" w:rsidR="001F110F" w:rsidRDefault="001F110F" w:rsidP="001F110F">
      <w:pPr>
        <w:ind w:left="720"/>
      </w:pPr>
    </w:p>
    <w:p w14:paraId="38BF6938" w14:textId="77777777" w:rsidR="001F110F" w:rsidRDefault="001F110F" w:rsidP="001F110F">
      <w:pPr>
        <w:ind w:left="720"/>
      </w:pPr>
      <w:r>
        <w:t>// prompt user for password</w:t>
      </w:r>
    </w:p>
    <w:p w14:paraId="223453AD" w14:textId="77777777" w:rsidR="001F110F" w:rsidRDefault="001F110F" w:rsidP="001F110F">
      <w:pPr>
        <w:ind w:left="720"/>
      </w:pPr>
      <w:r>
        <w:t>string MainPassword = Autho1;</w:t>
      </w:r>
    </w:p>
    <w:p w14:paraId="4C7ACE84" w14:textId="77777777" w:rsidR="001F110F" w:rsidRDefault="001F110F" w:rsidP="001F110F">
      <w:pPr>
        <w:ind w:left="720"/>
      </w:pPr>
    </w:p>
    <w:p w14:paraId="1E518069" w14:textId="77777777" w:rsidR="001F110F" w:rsidRDefault="001F110F" w:rsidP="001F110F">
      <w:pPr>
        <w:ind w:left="720"/>
      </w:pPr>
      <w:r>
        <w:tab/>
        <w:t>Console.WriteLine("Please enter your password");</w:t>
      </w:r>
    </w:p>
    <w:p w14:paraId="37B8098C" w14:textId="77777777" w:rsidR="001F110F" w:rsidRDefault="001F110F" w:rsidP="001F110F">
      <w:pPr>
        <w:ind w:left="720"/>
      </w:pPr>
    </w:p>
    <w:p w14:paraId="2A530BB0" w14:textId="77777777" w:rsidR="001F110F" w:rsidRDefault="001F110F" w:rsidP="001F110F">
      <w:pPr>
        <w:ind w:left="720"/>
      </w:pPr>
      <w:r>
        <w:tab/>
        <w:t>string password = Console.ReadLine;</w:t>
      </w:r>
    </w:p>
    <w:p w14:paraId="4EF431E2" w14:textId="77777777" w:rsidR="001F110F" w:rsidRDefault="001F110F" w:rsidP="001F110F">
      <w:pPr>
        <w:ind w:left="720"/>
      </w:pPr>
      <w:r>
        <w:tab/>
      </w:r>
    </w:p>
    <w:p w14:paraId="092A87DE" w14:textId="77777777" w:rsidR="001F110F" w:rsidRDefault="001F110F" w:rsidP="001F110F">
      <w:pPr>
        <w:ind w:left="720"/>
      </w:pPr>
      <w:r>
        <w:tab/>
        <w:t>if (password == MainPassword)</w:t>
      </w:r>
    </w:p>
    <w:p w14:paraId="3FAAFE2E" w14:textId="77777777" w:rsidR="001F110F" w:rsidRDefault="001F110F" w:rsidP="001F110F">
      <w:pPr>
        <w:ind w:left="720"/>
      </w:pPr>
      <w:r>
        <w:tab/>
        <w:t>{</w:t>
      </w:r>
    </w:p>
    <w:p w14:paraId="1DE5FCD6" w14:textId="77777777" w:rsidR="001F110F" w:rsidRDefault="001F110F" w:rsidP="001F110F">
      <w:pPr>
        <w:ind w:left="720"/>
      </w:pPr>
      <w:r>
        <w:tab/>
      </w:r>
      <w:r>
        <w:tab/>
        <w:t>for (int k =0; k &lt; array.length; k++)</w:t>
      </w:r>
    </w:p>
    <w:p w14:paraId="1B215438" w14:textId="77777777" w:rsidR="001F110F" w:rsidRDefault="001F110F" w:rsidP="001F110F">
      <w:pPr>
        <w:ind w:left="720"/>
      </w:pPr>
      <w:r>
        <w:tab/>
      </w:r>
      <w:r>
        <w:tab/>
      </w:r>
      <w:r>
        <w:tab/>
        <w:t>array[k] = null;</w:t>
      </w:r>
      <w:r>
        <w:tab/>
      </w:r>
      <w:r>
        <w:tab/>
      </w:r>
      <w:r>
        <w:tab/>
      </w:r>
    </w:p>
    <w:p w14:paraId="68A89DD7" w14:textId="77777777" w:rsidR="001F110F" w:rsidRDefault="001F110F" w:rsidP="001F110F">
      <w:pPr>
        <w:ind w:left="720"/>
      </w:pPr>
      <w:r>
        <w:tab/>
      </w:r>
      <w:r>
        <w:tab/>
      </w:r>
      <w:r>
        <w:tab/>
        <w:t>return to main menu</w:t>
      </w:r>
    </w:p>
    <w:p w14:paraId="27BC3579" w14:textId="77777777" w:rsidR="001F110F" w:rsidRDefault="001F110F" w:rsidP="001F110F">
      <w:pPr>
        <w:ind w:left="720"/>
      </w:pPr>
    </w:p>
    <w:p w14:paraId="7A5C19CD" w14:textId="77777777" w:rsidR="001F110F" w:rsidRDefault="001F110F" w:rsidP="001F110F">
      <w:pPr>
        <w:ind w:left="720"/>
      </w:pPr>
      <w:r>
        <w:tab/>
        <w:t>}else</w:t>
      </w:r>
    </w:p>
    <w:p w14:paraId="3A56CC2D" w14:textId="77777777" w:rsidR="001F110F" w:rsidRDefault="001F110F" w:rsidP="001F110F">
      <w:pPr>
        <w:ind w:left="720"/>
      </w:pPr>
      <w:r>
        <w:tab/>
      </w:r>
      <w:r>
        <w:tab/>
        <w:t>Console.Writeline("Password incorrect. Thank you for using Accurate Auto Inventory, good bye");</w:t>
      </w:r>
    </w:p>
    <w:p w14:paraId="2EE3BA2F" w14:textId="77777777" w:rsidR="001F110F" w:rsidRDefault="001F110F" w:rsidP="001F110F">
      <w:pPr>
        <w:ind w:left="720"/>
      </w:pPr>
    </w:p>
    <w:p w14:paraId="716A5CC3" w14:textId="77777777" w:rsidR="001F110F" w:rsidRDefault="001F110F" w:rsidP="001F110F">
      <w:pPr>
        <w:ind w:left="720"/>
      </w:pPr>
      <w:r>
        <w:t>}</w:t>
      </w:r>
    </w:p>
    <w:p w14:paraId="18758DD1" w14:textId="77777777" w:rsidR="001F110F" w:rsidRDefault="001F110F" w:rsidP="001F110F">
      <w:pPr>
        <w:ind w:left="720"/>
      </w:pPr>
      <w:r>
        <w:t>public static void Quit(){</w:t>
      </w:r>
      <w:r>
        <w:tab/>
      </w:r>
      <w:r>
        <w:tab/>
      </w:r>
    </w:p>
    <w:p w14:paraId="70CE50D5" w14:textId="77777777" w:rsidR="001F110F" w:rsidRDefault="001F110F" w:rsidP="001F110F">
      <w:pPr>
        <w:ind w:left="720"/>
      </w:pPr>
      <w:r>
        <w:tab/>
      </w:r>
      <w:r>
        <w:tab/>
        <w:t>Console.WriteLine("Thank you for using Accurate Auto Inventory, good bye");</w:t>
      </w:r>
    </w:p>
    <w:p w14:paraId="35FFE747" w14:textId="77777777" w:rsidR="001F110F" w:rsidRDefault="001F110F" w:rsidP="001F110F">
      <w:pPr>
        <w:ind w:left="720"/>
      </w:pPr>
      <w:r>
        <w:t>}</w:t>
      </w:r>
    </w:p>
    <w:p w14:paraId="1200642C" w14:textId="054A83E4" w:rsidR="008E09B3" w:rsidRPr="00EB17D8" w:rsidRDefault="008E09B3" w:rsidP="0097542D">
      <w:pPr>
        <w:ind w:left="720"/>
      </w:pPr>
    </w:p>
    <w:bookmarkEnd w:id="8"/>
    <w:bookmarkEnd w:id="9"/>
    <w:bookmarkEnd w:id="10"/>
    <w:bookmarkEnd w:id="11"/>
    <w:bookmarkEnd w:id="12"/>
    <w:sectPr w:rsidR="008E09B3" w:rsidRPr="00EB17D8" w:rsidSect="00EB17D8">
      <w:headerReference w:type="default" r:id="rId15"/>
      <w:pgSz w:w="12240" w:h="15840" w:code="1"/>
      <w:pgMar w:top="1440" w:right="1440" w:bottom="1440" w:left="1440" w:header="504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66572" w14:textId="77777777" w:rsidR="003C302D" w:rsidRDefault="003C302D">
      <w:r>
        <w:separator/>
      </w:r>
    </w:p>
    <w:p w14:paraId="464EB622" w14:textId="77777777" w:rsidR="003C302D" w:rsidRDefault="003C302D"/>
    <w:p w14:paraId="54AE0999" w14:textId="77777777" w:rsidR="003C302D" w:rsidRDefault="003C302D"/>
  </w:endnote>
  <w:endnote w:type="continuationSeparator" w:id="0">
    <w:p w14:paraId="75CE09F7" w14:textId="77777777" w:rsidR="003C302D" w:rsidRDefault="003C302D">
      <w:r>
        <w:continuationSeparator/>
      </w:r>
    </w:p>
    <w:p w14:paraId="7C6142B6" w14:textId="77777777" w:rsidR="003C302D" w:rsidRDefault="003C302D"/>
    <w:p w14:paraId="3A49353B" w14:textId="77777777" w:rsidR="003C302D" w:rsidRDefault="003C3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4A941" w14:textId="7F6403E1" w:rsidR="008315B9" w:rsidRDefault="008315B9" w:rsidP="00EB17D8">
    <w:pPr>
      <w:pStyle w:val="Footer"/>
      <w:pBdr>
        <w:top w:val="single" w:sz="4" w:space="0" w:color="000000"/>
      </w:pBdr>
      <w:tabs>
        <w:tab w:val="left" w:pos="7395"/>
      </w:tabs>
      <w:spacing w:before="12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B2F28">
      <w:rPr>
        <w:noProof/>
      </w:rPr>
      <w:t>ii</w:t>
    </w:r>
    <w:r>
      <w:rPr>
        <w:noProof/>
      </w:rPr>
      <w:fldChar w:fldCharType="end"/>
    </w:r>
    <w:r w:rsidR="00EB17D8">
      <w:tab/>
    </w:r>
    <w:r w:rsidR="00764701">
      <w:t xml:space="preserve">         Accurate Auto </w:t>
    </w:r>
    <w:r w:rsidR="00EB17D8">
      <w:t>Inventory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9D094" w14:textId="77777777" w:rsidR="003C302D" w:rsidRDefault="003C302D">
      <w:r>
        <w:separator/>
      </w:r>
    </w:p>
    <w:p w14:paraId="29A39F2D" w14:textId="77777777" w:rsidR="003C302D" w:rsidRDefault="003C302D"/>
    <w:p w14:paraId="051E39EC" w14:textId="77777777" w:rsidR="003C302D" w:rsidRDefault="003C302D"/>
  </w:footnote>
  <w:footnote w:type="continuationSeparator" w:id="0">
    <w:p w14:paraId="7AACEE1B" w14:textId="77777777" w:rsidR="003C302D" w:rsidRDefault="003C302D">
      <w:r>
        <w:continuationSeparator/>
      </w:r>
    </w:p>
    <w:p w14:paraId="57376995" w14:textId="77777777" w:rsidR="003C302D" w:rsidRDefault="003C302D"/>
    <w:p w14:paraId="03DA6900" w14:textId="77777777" w:rsidR="003C302D" w:rsidRDefault="003C302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F4E4E" w14:textId="78FBC959" w:rsidR="008D0B6D" w:rsidRDefault="00EB17D8" w:rsidP="00267C5C">
    <w:pPr>
      <w:pStyle w:val="Header"/>
    </w:pPr>
    <w:r>
      <w:t>Accurate Auto Inventory</w:t>
    </w:r>
    <w:r w:rsidR="008D0B6D">
      <w:tab/>
    </w:r>
    <w:fldSimple w:instr=" STYLEREF  &quot;Front Matter Header&quot;  \* MERGEFORMAT ">
      <w:r w:rsidR="0063664B">
        <w:rPr>
          <w:noProof/>
        </w:rPr>
        <w:t>Table of Contents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47A6A" w14:textId="0469B5C8" w:rsidR="00267C5C" w:rsidRDefault="00764701" w:rsidP="00267C5C">
    <w:pPr>
      <w:pStyle w:val="Header"/>
    </w:pPr>
    <w:r>
      <w:t>Accurate Auto Inventory</w:t>
    </w:r>
    <w:r w:rsidR="00267C5C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5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7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8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3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4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8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19">
    <w:nsid w:val="628F5423"/>
    <w:multiLevelType w:val="multilevel"/>
    <w:tmpl w:val="E8268DCA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20"/>
  </w:num>
  <w:num w:numId="9">
    <w:abstractNumId w:val="5"/>
  </w:num>
  <w:num w:numId="10">
    <w:abstractNumId w:val="24"/>
  </w:num>
  <w:num w:numId="11">
    <w:abstractNumId w:val="21"/>
  </w:num>
  <w:num w:numId="12">
    <w:abstractNumId w:val="7"/>
  </w:num>
  <w:num w:numId="13">
    <w:abstractNumId w:val="9"/>
  </w:num>
  <w:num w:numId="14">
    <w:abstractNumId w:val="22"/>
  </w:num>
  <w:num w:numId="15">
    <w:abstractNumId w:val="18"/>
  </w:num>
  <w:num w:numId="16">
    <w:abstractNumId w:val="17"/>
  </w:num>
  <w:num w:numId="17">
    <w:abstractNumId w:val="8"/>
  </w:num>
  <w:num w:numId="18">
    <w:abstractNumId w:val="19"/>
  </w:num>
  <w:num w:numId="19">
    <w:abstractNumId w:val="19"/>
  </w:num>
  <w:num w:numId="20">
    <w:abstractNumId w:val="10"/>
  </w:num>
  <w:num w:numId="21">
    <w:abstractNumId w:val="1"/>
  </w:num>
  <w:num w:numId="22">
    <w:abstractNumId w:val="2"/>
  </w:num>
  <w:num w:numId="23">
    <w:abstractNumId w:val="14"/>
  </w:num>
  <w:num w:numId="24">
    <w:abstractNumId w:val="3"/>
  </w:num>
  <w:num w:numId="25">
    <w:abstractNumId w:val="0"/>
  </w:num>
  <w:num w:numId="26">
    <w:abstractNumId w:val="23"/>
  </w:num>
  <w:num w:numId="27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38"/>
    <w:rsid w:val="000025D3"/>
    <w:rsid w:val="000052F4"/>
    <w:rsid w:val="0000738C"/>
    <w:rsid w:val="00011460"/>
    <w:rsid w:val="00015544"/>
    <w:rsid w:val="00017B91"/>
    <w:rsid w:val="00020CC0"/>
    <w:rsid w:val="00031A38"/>
    <w:rsid w:val="00032768"/>
    <w:rsid w:val="000357E5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57F4D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D14EF"/>
    <w:rsid w:val="001D5C02"/>
    <w:rsid w:val="001E010B"/>
    <w:rsid w:val="001E7645"/>
    <w:rsid w:val="001E7FA2"/>
    <w:rsid w:val="001F110F"/>
    <w:rsid w:val="001F16EA"/>
    <w:rsid w:val="001F2560"/>
    <w:rsid w:val="001F607A"/>
    <w:rsid w:val="002054A9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C34AF"/>
    <w:rsid w:val="002D4437"/>
    <w:rsid w:val="002D5F48"/>
    <w:rsid w:val="002D76F4"/>
    <w:rsid w:val="002E1622"/>
    <w:rsid w:val="002E19C7"/>
    <w:rsid w:val="002E53F1"/>
    <w:rsid w:val="002F41EB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4760D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302D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EF2"/>
    <w:rsid w:val="00475D38"/>
    <w:rsid w:val="00484094"/>
    <w:rsid w:val="004909F3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71F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941"/>
    <w:rsid w:val="005E0CD6"/>
    <w:rsid w:val="005E1CA5"/>
    <w:rsid w:val="005E29AE"/>
    <w:rsid w:val="005E3898"/>
    <w:rsid w:val="005E5C9F"/>
    <w:rsid w:val="005F3815"/>
    <w:rsid w:val="0060038A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664B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2AF0"/>
    <w:rsid w:val="00733351"/>
    <w:rsid w:val="00733BEA"/>
    <w:rsid w:val="00736D57"/>
    <w:rsid w:val="00740395"/>
    <w:rsid w:val="00741589"/>
    <w:rsid w:val="0074349B"/>
    <w:rsid w:val="00746B96"/>
    <w:rsid w:val="00751096"/>
    <w:rsid w:val="00752BAE"/>
    <w:rsid w:val="00753563"/>
    <w:rsid w:val="007539DB"/>
    <w:rsid w:val="007572EA"/>
    <w:rsid w:val="00760870"/>
    <w:rsid w:val="00764701"/>
    <w:rsid w:val="00767650"/>
    <w:rsid w:val="00771DB9"/>
    <w:rsid w:val="00774737"/>
    <w:rsid w:val="00774FC2"/>
    <w:rsid w:val="00776FE9"/>
    <w:rsid w:val="00777240"/>
    <w:rsid w:val="00784DB9"/>
    <w:rsid w:val="0079777C"/>
    <w:rsid w:val="007A034F"/>
    <w:rsid w:val="007A2F4C"/>
    <w:rsid w:val="007B1C1F"/>
    <w:rsid w:val="007B5DAF"/>
    <w:rsid w:val="007C54DE"/>
    <w:rsid w:val="007D0122"/>
    <w:rsid w:val="007D2ACE"/>
    <w:rsid w:val="007D3444"/>
    <w:rsid w:val="007D3B75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4FFE"/>
    <w:rsid w:val="00835FEF"/>
    <w:rsid w:val="008420AF"/>
    <w:rsid w:val="0084294B"/>
    <w:rsid w:val="0084453E"/>
    <w:rsid w:val="00846BEB"/>
    <w:rsid w:val="00855062"/>
    <w:rsid w:val="00856F77"/>
    <w:rsid w:val="00862B2F"/>
    <w:rsid w:val="00866F1C"/>
    <w:rsid w:val="00870699"/>
    <w:rsid w:val="00873934"/>
    <w:rsid w:val="00887983"/>
    <w:rsid w:val="00890211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09B3"/>
    <w:rsid w:val="008E2582"/>
    <w:rsid w:val="008E40C6"/>
    <w:rsid w:val="008E5F11"/>
    <w:rsid w:val="008E64DE"/>
    <w:rsid w:val="008E74A7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65EC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7542D"/>
    <w:rsid w:val="00981085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2F28"/>
    <w:rsid w:val="00CB5808"/>
    <w:rsid w:val="00CB62F0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1EEC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74B1"/>
    <w:rsid w:val="00DA76AB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17D8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F4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315C8A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315C8A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315C8A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rsid w:val="00315C8A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315C8A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315C8A"/>
    <w:rPr>
      <w:rFonts w:ascii="Arial Narrow" w:eastAsiaTheme="majorEastAsia" w:hAnsi="Arial Narrow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1.emf"/><Relationship Id="rId14" Type="http://schemas.openxmlformats.org/officeDocument/2006/relationships/image" Target="media/image2.jpeg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2015-02-02T05:00:00+00:00</Doc_x0020_Date>
    <Swim_x0020_Lane xmlns="feda8bd8-9066-4742-bce4-a311689c8eb9"/>
    <Doc_x0020_Version xmlns="feda8bd8-9066-4742-bce4-a311689c8eb9">3.2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CBCFFE-94E9-954A-9BDE-8E35E393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Settings\s417\Desktop\PM Playbook\Finished Products\XLC Template.dotx</Template>
  <TotalTime>34</TotalTime>
  <Pages>8</Pages>
  <Words>441</Words>
  <Characters>2519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Company>CMS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Ryan Abbott</cp:lastModifiedBy>
  <cp:revision>5</cp:revision>
  <cp:lastPrinted>2002-11-19T18:54:00Z</cp:lastPrinted>
  <dcterms:created xsi:type="dcterms:W3CDTF">2016-12-01T04:09:00Z</dcterms:created>
  <dcterms:modified xsi:type="dcterms:W3CDTF">2016-12-04T23:03:00Z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true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